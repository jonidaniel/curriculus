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C246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5EEFB0AC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2C59ADFF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0774DE9D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298CF1BF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1F22F585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1B31AD96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5BDD04CB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490DCD84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31921EC4" w14:textId="77777777" w:rsidR="00E23C4D" w:rsidRPr="00B141A9" w:rsidRDefault="00E23C4D" w:rsidP="00E23C4D">
      <w:pPr>
        <w:pStyle w:val="Ytunnisteentyyli"/>
        <w:rPr>
          <w:sz w:val="36"/>
          <w:szCs w:val="36"/>
        </w:rPr>
      </w:pPr>
    </w:p>
    <w:p w14:paraId="4DB30890" w14:textId="44FE81B7" w:rsidR="00E23C4D" w:rsidRPr="00B141A9" w:rsidRDefault="00E23C4D" w:rsidP="00E23C4D">
      <w:pPr>
        <w:pStyle w:val="Ytunnisteentyyli"/>
        <w:rPr>
          <w:b/>
          <w:sz w:val="36"/>
          <w:szCs w:val="36"/>
        </w:rPr>
      </w:pPr>
      <w:r w:rsidRPr="00B141A9">
        <w:rPr>
          <w:sz w:val="36"/>
          <w:szCs w:val="36"/>
        </w:rPr>
        <w:tab/>
      </w:r>
      <w:r w:rsidR="001C500A" w:rsidRPr="00B141A9">
        <w:rPr>
          <w:sz w:val="36"/>
          <w:szCs w:val="36"/>
        </w:rPr>
        <w:t>JavaScript</w:t>
      </w:r>
      <w:r w:rsidR="00D866AC" w:rsidRPr="00B141A9">
        <w:rPr>
          <w:sz w:val="36"/>
          <w:szCs w:val="36"/>
        </w:rPr>
        <w:t xml:space="preserve"> </w:t>
      </w:r>
      <w:r w:rsidR="00D866AC" w:rsidRPr="00B141A9">
        <w:rPr>
          <w:b/>
          <w:sz w:val="36"/>
          <w:szCs w:val="36"/>
        </w:rPr>
        <w:t>Projektiraportti</w:t>
      </w:r>
      <w:r w:rsidR="00180DB4" w:rsidRPr="00B141A9">
        <w:rPr>
          <w:b/>
          <w:sz w:val="36"/>
          <w:szCs w:val="36"/>
        </w:rPr>
        <w:t xml:space="preserve"> </w:t>
      </w:r>
    </w:p>
    <w:p w14:paraId="685C6177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3B13F450" w14:textId="77777777" w:rsidR="00DC75B7" w:rsidRPr="00B141A9" w:rsidRDefault="00DC75B7" w:rsidP="00E23C4D">
      <w:pPr>
        <w:pStyle w:val="Ytunnisteentyyli"/>
        <w:rPr>
          <w:sz w:val="24"/>
          <w:szCs w:val="24"/>
        </w:rPr>
      </w:pPr>
      <w:r w:rsidRPr="00B141A9">
        <w:rPr>
          <w:sz w:val="24"/>
          <w:szCs w:val="24"/>
        </w:rPr>
        <w:br w:type="page"/>
      </w:r>
    </w:p>
    <w:sdt>
      <w:sdtPr>
        <w:rPr>
          <w:rFonts w:ascii="Trebuchet MS" w:eastAsiaTheme="minorHAnsi" w:hAnsi="Trebuchet MS" w:cstheme="minorHAnsi"/>
          <w:color w:val="auto"/>
          <w:sz w:val="24"/>
          <w:szCs w:val="24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137DB" w14:textId="294839C1" w:rsidR="00557A92" w:rsidRPr="00B141A9" w:rsidRDefault="008A3519">
          <w:pPr>
            <w:pStyle w:val="TOCHeading"/>
            <w:rPr>
              <w:sz w:val="24"/>
              <w:szCs w:val="24"/>
            </w:rPr>
          </w:pPr>
          <w:proofErr w:type="spellStart"/>
          <w:r w:rsidRPr="00B141A9">
            <w:rPr>
              <w:sz w:val="24"/>
              <w:szCs w:val="24"/>
            </w:rPr>
            <w:t>Sisällysluettelo</w:t>
          </w:r>
          <w:proofErr w:type="spellEnd"/>
        </w:p>
        <w:p w14:paraId="52DC79FA" w14:textId="77777777" w:rsidR="008A3519" w:rsidRPr="00B141A9" w:rsidRDefault="008A3519" w:rsidP="008A3519">
          <w:pPr>
            <w:rPr>
              <w:sz w:val="24"/>
              <w:szCs w:val="24"/>
              <w:lang w:val="en-US"/>
            </w:rPr>
          </w:pPr>
        </w:p>
        <w:p w14:paraId="124874E8" w14:textId="79EAD05F" w:rsidR="00B6030B" w:rsidRDefault="00557A9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r w:rsidRPr="00B141A9">
            <w:rPr>
              <w:sz w:val="24"/>
              <w:szCs w:val="24"/>
            </w:rPr>
            <w:fldChar w:fldCharType="begin"/>
          </w:r>
          <w:r w:rsidRPr="00B141A9">
            <w:rPr>
              <w:sz w:val="24"/>
              <w:szCs w:val="24"/>
            </w:rPr>
            <w:instrText xml:space="preserve"> TOC \o "1-3" \h \z \u </w:instrText>
          </w:r>
          <w:r w:rsidRPr="00B141A9">
            <w:rPr>
              <w:sz w:val="24"/>
              <w:szCs w:val="24"/>
            </w:rPr>
            <w:fldChar w:fldCharType="separate"/>
          </w:r>
          <w:hyperlink w:anchor="_Toc175928126" w:history="1">
            <w:r w:rsidR="00B6030B" w:rsidRPr="001A2F99">
              <w:rPr>
                <w:rStyle w:val="Hyperlink"/>
                <w:b/>
                <w:bCs/>
                <w:noProof/>
              </w:rPr>
              <w:t>1</w:t>
            </w:r>
            <w:r w:rsidR="00B6030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="00B6030B" w:rsidRPr="001A2F99">
              <w:rPr>
                <w:rStyle w:val="Hyperlink"/>
                <w:b/>
                <w:bCs/>
                <w:noProof/>
              </w:rPr>
              <w:t>Sovelluksen nimi ja kuvaus</w:t>
            </w:r>
            <w:r w:rsidR="00B6030B">
              <w:rPr>
                <w:noProof/>
                <w:webHidden/>
              </w:rPr>
              <w:tab/>
            </w:r>
            <w:r w:rsidR="00B6030B">
              <w:rPr>
                <w:noProof/>
                <w:webHidden/>
              </w:rPr>
              <w:fldChar w:fldCharType="begin"/>
            </w:r>
            <w:r w:rsidR="00B6030B">
              <w:rPr>
                <w:noProof/>
                <w:webHidden/>
              </w:rPr>
              <w:instrText xml:space="preserve"> PAGEREF _Toc175928126 \h </w:instrText>
            </w:r>
            <w:r w:rsidR="00B6030B">
              <w:rPr>
                <w:noProof/>
                <w:webHidden/>
              </w:rPr>
            </w:r>
            <w:r w:rsidR="00B6030B">
              <w:rPr>
                <w:noProof/>
                <w:webHidden/>
              </w:rPr>
              <w:fldChar w:fldCharType="separate"/>
            </w:r>
            <w:r w:rsidR="00B6030B">
              <w:rPr>
                <w:noProof/>
                <w:webHidden/>
              </w:rPr>
              <w:t>3</w:t>
            </w:r>
            <w:r w:rsidR="00B6030B">
              <w:rPr>
                <w:noProof/>
                <w:webHidden/>
              </w:rPr>
              <w:fldChar w:fldCharType="end"/>
            </w:r>
          </w:hyperlink>
        </w:p>
        <w:p w14:paraId="00B9ACC5" w14:textId="1A71B625" w:rsidR="00B6030B" w:rsidRDefault="00B6030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27" w:history="1">
            <w:r w:rsidRPr="001A2F99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"/>
                <w:b/>
                <w:bCs/>
                <w:noProof/>
              </w:rPr>
              <w:t>Oma arvio työstä ja oman osaamisen kehittymisestä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B5CA" w14:textId="52CCB83B" w:rsidR="00B6030B" w:rsidRDefault="00B6030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28" w:history="1">
            <w:r w:rsidRPr="001A2F99">
              <w:rPr>
                <w:rStyle w:val="Hyperlink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"/>
                <w:b/>
                <w:bCs/>
                <w:noProof/>
              </w:rPr>
              <w:t>Palaute opettajalle kurssista sekä itse opetuksesta tähän saakka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F760" w14:textId="08577D03" w:rsidR="00B6030B" w:rsidRDefault="00B6030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29" w:history="1">
            <w:r w:rsidRPr="001A2F99">
              <w:rPr>
                <w:rStyle w:val="Hyperlink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"/>
                <w:b/>
                <w:bCs/>
                <w:noProof/>
              </w:rPr>
              <w:t>Vertaisarviointi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FFF5" w14:textId="0BAD988A" w:rsidR="00B6030B" w:rsidRDefault="00B6030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30" w:history="1">
            <w:r w:rsidRPr="001A2F99">
              <w:rPr>
                <w:rStyle w:val="Hyperlink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"/>
                <w:b/>
                <w:bCs/>
                <w:noProof/>
              </w:rPr>
              <w:t>Linkit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2AED" w14:textId="17819460" w:rsidR="00B6030B" w:rsidRDefault="00B6030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31" w:history="1">
            <w:r w:rsidRPr="001A2F99">
              <w:rPr>
                <w:rStyle w:val="Hyperlink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"/>
                <w:noProof/>
              </w:rPr>
              <w:t>Verkkosovelluksen osoite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A689" w14:textId="0C755A93" w:rsidR="00B6030B" w:rsidRDefault="00B6030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32" w:history="1">
            <w:r w:rsidRPr="001A2F99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"/>
                <w:noProof/>
              </w:rPr>
              <w:t>Linkki GitHub repositorioon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807B" w14:textId="0DAEA0A8" w:rsidR="00B6030B" w:rsidRDefault="00B6030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33" w:history="1">
            <w:r w:rsidRPr="001A2F99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"/>
                <w:noProof/>
              </w:rPr>
              <w:t>Linkki projektin videoesityksee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C905" w14:textId="2EE2B6B1" w:rsidR="00557A92" w:rsidRPr="00B141A9" w:rsidRDefault="00557A92">
          <w:pPr>
            <w:rPr>
              <w:sz w:val="24"/>
              <w:szCs w:val="24"/>
            </w:rPr>
          </w:pPr>
          <w:r w:rsidRPr="00B141A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5FA70F9" w14:textId="2CD7D2DD" w:rsidR="00885203" w:rsidRPr="00B141A9" w:rsidRDefault="00885203" w:rsidP="000C3D76">
      <w:pPr>
        <w:tabs>
          <w:tab w:val="left" w:pos="5550"/>
        </w:tabs>
        <w:rPr>
          <w:b/>
          <w:sz w:val="24"/>
          <w:szCs w:val="24"/>
          <w:lang w:val="en-US"/>
        </w:rPr>
      </w:pPr>
    </w:p>
    <w:p w14:paraId="63CCC850" w14:textId="77777777" w:rsidR="00885203" w:rsidRPr="00B141A9" w:rsidRDefault="00885203" w:rsidP="000C3D76">
      <w:pPr>
        <w:tabs>
          <w:tab w:val="left" w:pos="5550"/>
        </w:tabs>
        <w:rPr>
          <w:b/>
          <w:sz w:val="24"/>
          <w:szCs w:val="24"/>
          <w:lang w:val="en-US"/>
        </w:rPr>
        <w:sectPr w:rsidR="00885203" w:rsidRPr="00B141A9" w:rsidSect="00DC75B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7E57ECAF" w14:textId="21392C71" w:rsidR="005705EE" w:rsidRPr="00B141A9" w:rsidRDefault="00B141A9" w:rsidP="005705EE">
      <w:pPr>
        <w:pStyle w:val="Heading1"/>
        <w:rPr>
          <w:b/>
          <w:bCs/>
          <w:sz w:val="24"/>
          <w:szCs w:val="24"/>
        </w:rPr>
      </w:pPr>
      <w:bookmarkStart w:id="0" w:name="_Toc175928126"/>
      <w:r w:rsidRPr="00B141A9">
        <w:rPr>
          <w:b/>
          <w:bCs/>
          <w:sz w:val="24"/>
          <w:szCs w:val="24"/>
        </w:rPr>
        <w:lastRenderedPageBreak/>
        <w:t>Sovelluksen nimi ja kuvaus</w:t>
      </w:r>
      <w:bookmarkEnd w:id="0"/>
    </w:p>
    <w:p w14:paraId="0F30C374" w14:textId="7ACD700D" w:rsidR="00B141A9" w:rsidRPr="00B141A9" w:rsidRDefault="00B141A9" w:rsidP="004C263C">
      <w:pPr>
        <w:pStyle w:val="Normalsis"/>
        <w:rPr>
          <w:sz w:val="24"/>
          <w:szCs w:val="24"/>
        </w:rPr>
      </w:pPr>
      <w:r w:rsidRPr="00B141A9">
        <w:rPr>
          <w:sz w:val="24"/>
          <w:szCs w:val="24"/>
        </w:rPr>
        <w:t>Kerro ensin mitä sovelluksesi tekee?</w:t>
      </w:r>
    </w:p>
    <w:p w14:paraId="7E5F5819" w14:textId="77777777" w:rsidR="00B141A9" w:rsidRPr="00B141A9" w:rsidRDefault="00B141A9" w:rsidP="004C263C">
      <w:pPr>
        <w:pStyle w:val="Normalsis"/>
        <w:rPr>
          <w:sz w:val="24"/>
          <w:szCs w:val="24"/>
        </w:rPr>
      </w:pPr>
    </w:p>
    <w:p w14:paraId="2AC3A933" w14:textId="77777777" w:rsidR="00B141A9" w:rsidRPr="00B141A9" w:rsidRDefault="00B141A9" w:rsidP="00B141A9">
      <w:pPr>
        <w:pStyle w:val="Heading1"/>
        <w:rPr>
          <w:b/>
          <w:bCs/>
          <w:sz w:val="24"/>
          <w:szCs w:val="24"/>
        </w:rPr>
      </w:pPr>
      <w:bookmarkStart w:id="1" w:name="_Toc175928127"/>
      <w:r w:rsidRPr="00B141A9">
        <w:rPr>
          <w:b/>
          <w:bCs/>
          <w:sz w:val="24"/>
          <w:szCs w:val="24"/>
        </w:rPr>
        <w:t>Oma arvio työstä ja oman osaamisen kehittymisestä</w:t>
      </w:r>
      <w:bookmarkEnd w:id="1"/>
    </w:p>
    <w:p w14:paraId="2708A00D" w14:textId="1CE45360" w:rsidR="005705EE" w:rsidRPr="00B141A9" w:rsidRDefault="005705EE" w:rsidP="00B141A9">
      <w:pPr>
        <w:pStyle w:val="Normalsis"/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Mielestäni onnistuin</w:t>
      </w:r>
      <w:r w:rsidR="004C263C" w:rsidRPr="00B141A9">
        <w:rPr>
          <w:i/>
          <w:iCs/>
          <w:sz w:val="24"/>
          <w:szCs w:val="24"/>
        </w:rPr>
        <w:t>…</w:t>
      </w:r>
    </w:p>
    <w:p w14:paraId="7048C4E4" w14:textId="569485E6" w:rsidR="004C263C" w:rsidRPr="00B141A9" w:rsidRDefault="000F6A87" w:rsidP="00B141A9">
      <w:pPr>
        <w:pStyle w:val="Normalsis"/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Parantamista olisi…</w:t>
      </w:r>
    </w:p>
    <w:p w14:paraId="3DCF0193" w14:textId="587B9893" w:rsidR="00B141A9" w:rsidRPr="00B141A9" w:rsidRDefault="00B141A9" w:rsidP="00B141A9">
      <w:pPr>
        <w:pStyle w:val="Normalsis"/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Sovelluksesta jäi puuttumaan…</w:t>
      </w:r>
    </w:p>
    <w:p w14:paraId="1AE1AADD" w14:textId="5C9CD01C" w:rsidR="000B2796" w:rsidRPr="00B141A9" w:rsidRDefault="000B2796" w:rsidP="00B141A9">
      <w:pPr>
        <w:pStyle w:val="Normalsis"/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Koen, että olen oppinut…</w:t>
      </w:r>
    </w:p>
    <w:p w14:paraId="3C8E4EDC" w14:textId="01BA3CD6" w:rsidR="00B141A9" w:rsidRPr="00B141A9" w:rsidRDefault="00B141A9" w:rsidP="00B141A9">
      <w:pPr>
        <w:pStyle w:val="Normalsis"/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Epäselväksi jäi…</w:t>
      </w:r>
    </w:p>
    <w:p w14:paraId="656B17D9" w14:textId="5B21D3DE" w:rsidR="005705EE" w:rsidRPr="00B141A9" w:rsidRDefault="000F6A87" w:rsidP="00B141A9">
      <w:pPr>
        <w:pStyle w:val="Normalsis"/>
        <w:tabs>
          <w:tab w:val="left" w:pos="7513"/>
        </w:tabs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Antaisin itselleni</w:t>
      </w:r>
      <w:r w:rsidR="00B141A9" w:rsidRPr="00B141A9">
        <w:rPr>
          <w:i/>
          <w:iCs/>
          <w:sz w:val="24"/>
          <w:szCs w:val="24"/>
        </w:rPr>
        <w:t xml:space="preserve"> pisteitä </w:t>
      </w:r>
      <w:proofErr w:type="gramStart"/>
      <w:r w:rsidR="00B141A9" w:rsidRPr="00B141A9">
        <w:rPr>
          <w:i/>
          <w:iCs/>
          <w:sz w:val="24"/>
          <w:szCs w:val="24"/>
        </w:rPr>
        <w:t xml:space="preserve">seuraavasti: </w:t>
      </w:r>
      <w:r w:rsidRPr="00B141A9">
        <w:rPr>
          <w:i/>
          <w:iCs/>
          <w:sz w:val="24"/>
          <w:szCs w:val="24"/>
        </w:rPr>
        <w:t xml:space="preserve"> xx</w:t>
      </w:r>
      <w:proofErr w:type="gramEnd"/>
      <w:r w:rsidRPr="00B141A9">
        <w:rPr>
          <w:i/>
          <w:iCs/>
          <w:sz w:val="24"/>
          <w:szCs w:val="24"/>
        </w:rPr>
        <w:t>/</w:t>
      </w:r>
      <w:proofErr w:type="spellStart"/>
      <w:r w:rsidR="00D866AC" w:rsidRPr="00B141A9">
        <w:rPr>
          <w:i/>
          <w:iCs/>
          <w:sz w:val="24"/>
          <w:szCs w:val="24"/>
        </w:rPr>
        <w:t>yy</w:t>
      </w:r>
      <w:proofErr w:type="spellEnd"/>
      <w:r w:rsidR="00D866AC" w:rsidRPr="00B141A9">
        <w:rPr>
          <w:i/>
          <w:iCs/>
          <w:sz w:val="24"/>
          <w:szCs w:val="24"/>
        </w:rPr>
        <w:t xml:space="preserve"> </w:t>
      </w:r>
      <w:r w:rsidRPr="00B141A9">
        <w:rPr>
          <w:i/>
          <w:iCs/>
          <w:sz w:val="24"/>
          <w:szCs w:val="24"/>
        </w:rPr>
        <w:t>p</w:t>
      </w:r>
    </w:p>
    <w:p w14:paraId="7D860019" w14:textId="77777777" w:rsidR="00B141A9" w:rsidRPr="00B141A9" w:rsidRDefault="00B141A9" w:rsidP="00B141A9">
      <w:pPr>
        <w:pStyle w:val="Normalsis"/>
        <w:tabs>
          <w:tab w:val="left" w:pos="7513"/>
        </w:tabs>
        <w:ind w:left="431"/>
        <w:rPr>
          <w:i/>
          <w:iCs/>
          <w:sz w:val="24"/>
          <w:szCs w:val="24"/>
        </w:rPr>
      </w:pPr>
    </w:p>
    <w:p w14:paraId="3DEB1D0C" w14:textId="56F047DC" w:rsidR="00070362" w:rsidRPr="00B141A9" w:rsidRDefault="00070362" w:rsidP="00070362">
      <w:pPr>
        <w:pStyle w:val="Heading1"/>
        <w:rPr>
          <w:b/>
          <w:bCs/>
          <w:sz w:val="24"/>
          <w:szCs w:val="24"/>
        </w:rPr>
      </w:pPr>
      <w:bookmarkStart w:id="2" w:name="_Toc119942857"/>
      <w:bookmarkStart w:id="3" w:name="_Toc175928128"/>
      <w:r w:rsidRPr="00B141A9">
        <w:rPr>
          <w:b/>
          <w:bCs/>
          <w:sz w:val="24"/>
          <w:szCs w:val="24"/>
        </w:rPr>
        <w:t>Palaute opettajalle kurssista sekä itse opetuksesta</w:t>
      </w:r>
      <w:bookmarkEnd w:id="2"/>
      <w:r w:rsidR="00D866AC" w:rsidRPr="00B141A9">
        <w:rPr>
          <w:b/>
          <w:bCs/>
          <w:sz w:val="24"/>
          <w:szCs w:val="24"/>
        </w:rPr>
        <w:t xml:space="preserve"> tähän saakka</w:t>
      </w:r>
      <w:bookmarkEnd w:id="3"/>
    </w:p>
    <w:p w14:paraId="649CF01B" w14:textId="68F53D4C" w:rsidR="00070362" w:rsidRPr="00B141A9" w:rsidRDefault="00070362" w:rsidP="00B141A9">
      <w:pPr>
        <w:pStyle w:val="Normalsis"/>
        <w:ind w:left="431"/>
        <w:rPr>
          <w:sz w:val="24"/>
          <w:szCs w:val="24"/>
        </w:rPr>
      </w:pPr>
      <w:r w:rsidRPr="00B141A9">
        <w:rPr>
          <w:sz w:val="24"/>
          <w:szCs w:val="24"/>
        </w:rPr>
        <w:t>Kurssi sek</w:t>
      </w:r>
      <w:r w:rsidR="00582FF3" w:rsidRPr="00B141A9">
        <w:rPr>
          <w:sz w:val="24"/>
          <w:szCs w:val="24"/>
        </w:rPr>
        <w:t>ä lähi</w:t>
      </w:r>
      <w:r w:rsidRPr="00B141A9">
        <w:rPr>
          <w:sz w:val="24"/>
          <w:szCs w:val="24"/>
        </w:rPr>
        <w:t xml:space="preserve">opetus tuntui </w:t>
      </w:r>
      <w:r w:rsidR="000F6A87" w:rsidRPr="00B141A9">
        <w:rPr>
          <w:sz w:val="24"/>
          <w:szCs w:val="24"/>
        </w:rPr>
        <w:t>…</w:t>
      </w:r>
      <w:r w:rsidRPr="00B141A9">
        <w:rPr>
          <w:sz w:val="24"/>
          <w:szCs w:val="24"/>
        </w:rPr>
        <w:t xml:space="preserve"> </w:t>
      </w:r>
    </w:p>
    <w:p w14:paraId="53C40956" w14:textId="77777777" w:rsidR="00B141A9" w:rsidRPr="00B141A9" w:rsidRDefault="00B141A9" w:rsidP="00B141A9">
      <w:pPr>
        <w:pStyle w:val="Normalsis"/>
        <w:ind w:left="431"/>
        <w:rPr>
          <w:sz w:val="24"/>
          <w:szCs w:val="24"/>
        </w:rPr>
      </w:pPr>
    </w:p>
    <w:p w14:paraId="105899AF" w14:textId="66BA2C06" w:rsidR="00B141A9" w:rsidRPr="00B141A9" w:rsidRDefault="00B141A9" w:rsidP="00B141A9">
      <w:pPr>
        <w:pStyle w:val="Heading1"/>
        <w:rPr>
          <w:b/>
          <w:bCs/>
          <w:sz w:val="24"/>
          <w:szCs w:val="24"/>
        </w:rPr>
      </w:pPr>
      <w:bookmarkStart w:id="4" w:name="_Toc175928129"/>
      <w:r w:rsidRPr="00B141A9">
        <w:rPr>
          <w:b/>
          <w:bCs/>
          <w:sz w:val="24"/>
          <w:szCs w:val="24"/>
        </w:rPr>
        <w:t>Vertaisarviointi</w:t>
      </w:r>
      <w:bookmarkEnd w:id="4"/>
    </w:p>
    <w:p w14:paraId="7E07E7E8" w14:textId="18BEB3D3" w:rsidR="00B141A9" w:rsidRPr="00B141A9" w:rsidRDefault="00B141A9" w:rsidP="00B141A9">
      <w:pPr>
        <w:pStyle w:val="Normalsis"/>
        <w:ind w:left="431"/>
        <w:rPr>
          <w:sz w:val="24"/>
          <w:szCs w:val="24"/>
        </w:rPr>
      </w:pPr>
      <w:r w:rsidRPr="00B141A9">
        <w:rPr>
          <w:sz w:val="24"/>
          <w:szCs w:val="24"/>
        </w:rPr>
        <w:t>Arvioi miten yhteistyö ja työnjako parisi kanssa sujui</w:t>
      </w:r>
    </w:p>
    <w:p w14:paraId="14137D48" w14:textId="13EFF6FC" w:rsidR="00070362" w:rsidRPr="00B141A9" w:rsidRDefault="00070362" w:rsidP="00070362">
      <w:pPr>
        <w:pStyle w:val="Normalsis"/>
        <w:rPr>
          <w:sz w:val="24"/>
          <w:szCs w:val="24"/>
        </w:rPr>
      </w:pPr>
    </w:p>
    <w:p w14:paraId="62EBDAEF" w14:textId="77777777" w:rsidR="00D866AC" w:rsidRPr="00B141A9" w:rsidRDefault="00D866AC" w:rsidP="00582FF3">
      <w:pPr>
        <w:pStyle w:val="Heading1"/>
        <w:rPr>
          <w:b/>
          <w:bCs/>
          <w:sz w:val="24"/>
          <w:szCs w:val="24"/>
        </w:rPr>
      </w:pPr>
      <w:bookmarkStart w:id="5" w:name="_Toc175928130"/>
      <w:r w:rsidRPr="00B141A9">
        <w:rPr>
          <w:b/>
          <w:bCs/>
          <w:sz w:val="24"/>
          <w:szCs w:val="24"/>
        </w:rPr>
        <w:t>Linkit</w:t>
      </w:r>
      <w:bookmarkEnd w:id="5"/>
    </w:p>
    <w:p w14:paraId="0AD2F566" w14:textId="34C1FD20" w:rsidR="00D866AC" w:rsidRPr="00B141A9" w:rsidRDefault="00582FF3" w:rsidP="00A41388">
      <w:pPr>
        <w:pStyle w:val="Heading2"/>
        <w:rPr>
          <w:b/>
          <w:bCs/>
          <w:sz w:val="24"/>
          <w:szCs w:val="24"/>
        </w:rPr>
      </w:pPr>
      <w:bookmarkStart w:id="6" w:name="_Toc175928131"/>
      <w:r w:rsidRPr="00B141A9">
        <w:rPr>
          <w:sz w:val="24"/>
          <w:szCs w:val="24"/>
        </w:rPr>
        <w:t>Verkkos</w:t>
      </w:r>
      <w:r w:rsidR="00B141A9" w:rsidRPr="00B141A9">
        <w:rPr>
          <w:sz w:val="24"/>
          <w:szCs w:val="24"/>
        </w:rPr>
        <w:t>ovelluksen</w:t>
      </w:r>
      <w:r w:rsidRPr="00B141A9">
        <w:rPr>
          <w:sz w:val="24"/>
          <w:szCs w:val="24"/>
        </w:rPr>
        <w:t xml:space="preserve"> osoite</w:t>
      </w:r>
      <w:r w:rsidR="00D866AC" w:rsidRPr="00B141A9">
        <w:rPr>
          <w:sz w:val="24"/>
          <w:szCs w:val="24"/>
        </w:rPr>
        <w:t xml:space="preserve"> -</w:t>
      </w:r>
      <w:bookmarkEnd w:id="6"/>
      <w:r w:rsidR="00D866AC" w:rsidRPr="00B141A9">
        <w:rPr>
          <w:b/>
          <w:bCs/>
          <w:sz w:val="24"/>
          <w:szCs w:val="24"/>
        </w:rPr>
        <w:t xml:space="preserve"> </w:t>
      </w:r>
    </w:p>
    <w:p w14:paraId="177E51C2" w14:textId="7DED11DB" w:rsidR="00D866AC" w:rsidRPr="00B141A9" w:rsidRDefault="00D866AC" w:rsidP="00A41388">
      <w:pPr>
        <w:pStyle w:val="Heading2"/>
        <w:rPr>
          <w:sz w:val="24"/>
          <w:szCs w:val="24"/>
        </w:rPr>
      </w:pPr>
      <w:bookmarkStart w:id="7" w:name="_Toc175928132"/>
      <w:r w:rsidRPr="00B141A9">
        <w:rPr>
          <w:sz w:val="24"/>
          <w:szCs w:val="24"/>
        </w:rPr>
        <w:t xml:space="preserve">Linkki GitHub </w:t>
      </w:r>
      <w:proofErr w:type="spellStart"/>
      <w:r w:rsidRPr="00B141A9">
        <w:rPr>
          <w:sz w:val="24"/>
          <w:szCs w:val="24"/>
        </w:rPr>
        <w:t>repositorioon</w:t>
      </w:r>
      <w:bookmarkEnd w:id="7"/>
      <w:proofErr w:type="spellEnd"/>
    </w:p>
    <w:p w14:paraId="26699DCB" w14:textId="67055920" w:rsidR="000C56C2" w:rsidRPr="00B141A9" w:rsidRDefault="00D866AC" w:rsidP="00B141A9">
      <w:pPr>
        <w:pStyle w:val="Heading2"/>
        <w:rPr>
          <w:sz w:val="24"/>
          <w:szCs w:val="24"/>
        </w:rPr>
      </w:pPr>
      <w:bookmarkStart w:id="8" w:name="_Toc175928133"/>
      <w:r w:rsidRPr="00B141A9">
        <w:rPr>
          <w:sz w:val="24"/>
          <w:szCs w:val="24"/>
        </w:rPr>
        <w:t xml:space="preserve">Linkki projektin </w:t>
      </w:r>
      <w:proofErr w:type="spellStart"/>
      <w:r w:rsidRPr="00B141A9">
        <w:rPr>
          <w:sz w:val="24"/>
          <w:szCs w:val="24"/>
        </w:rPr>
        <w:t>videoesityksee</w:t>
      </w:r>
      <w:bookmarkEnd w:id="8"/>
      <w:proofErr w:type="spellEnd"/>
    </w:p>
    <w:sectPr w:rsidR="000C56C2" w:rsidRPr="00B141A9" w:rsidSect="00156306">
      <w:head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4422E" w14:textId="77777777" w:rsidR="003037D1" w:rsidRDefault="003037D1" w:rsidP="002C3FB0">
      <w:r>
        <w:separator/>
      </w:r>
    </w:p>
  </w:endnote>
  <w:endnote w:type="continuationSeparator" w:id="0">
    <w:p w14:paraId="203E35E7" w14:textId="77777777" w:rsidR="003037D1" w:rsidRDefault="003037D1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CC36" w14:textId="77777777" w:rsidR="00156306" w:rsidRDefault="00156306" w:rsidP="00156306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F403" w14:textId="77777777" w:rsidR="003037D1" w:rsidRDefault="003037D1" w:rsidP="002C3FB0">
      <w:r>
        <w:separator/>
      </w:r>
    </w:p>
  </w:footnote>
  <w:footnote w:type="continuationSeparator" w:id="0">
    <w:p w14:paraId="1DFFFDED" w14:textId="77777777" w:rsidR="003037D1" w:rsidRDefault="003037D1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206C" w14:textId="43E40064" w:rsidR="00E23C4D" w:rsidRDefault="00E0665C" w:rsidP="00830EBD">
    <w:pPr>
      <w:pStyle w:val="Ytunnisteentyyli"/>
      <w:tabs>
        <w:tab w:val="left" w:pos="5216"/>
        <w:tab w:val="left" w:pos="9129"/>
      </w:tabs>
    </w:pPr>
    <w:r w:rsidRPr="00E0665C">
      <w:rPr>
        <w:i/>
        <w:iCs/>
      </w:rPr>
      <w:t>Opiskelija</w:t>
    </w:r>
    <w:r>
      <w:rPr>
        <w:i/>
        <w:iCs/>
      </w:rPr>
      <w:t>n</w:t>
    </w:r>
    <w:r w:rsidRPr="00E0665C">
      <w:rPr>
        <w:i/>
        <w:iCs/>
      </w:rPr>
      <w:t xml:space="preserve"> nimi</w:t>
    </w:r>
    <w:r w:rsidR="00E23C4D">
      <w:tab/>
    </w:r>
    <w:r w:rsidR="004860BA">
      <w:rPr>
        <w:b/>
      </w:rPr>
      <w:t>Projektir</w:t>
    </w:r>
    <w:r w:rsidR="00EB044E">
      <w:rPr>
        <w:b/>
      </w:rPr>
      <w:t xml:space="preserve">aportti </w:t>
    </w:r>
  </w:p>
  <w:p w14:paraId="72AB9896" w14:textId="6A51056F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43511F">
      <w:t>WEB sovelluskehitys JavaScriptillä</w:t>
    </w:r>
    <w:r w:rsidR="007627F8">
      <w:t xml:space="preserve"> </w:t>
    </w:r>
    <w:r>
      <w:t xml:space="preserve">/ </w:t>
    </w:r>
    <w:r w:rsidR="00B141A9">
      <w:t>Stenberg</w:t>
    </w:r>
  </w:p>
  <w:p w14:paraId="3C09AC07" w14:textId="77777777" w:rsidR="00703F19" w:rsidRDefault="00703F19" w:rsidP="00830EBD">
    <w:pPr>
      <w:pStyle w:val="Ytunnisteentyyli"/>
      <w:tabs>
        <w:tab w:val="left" w:pos="5216"/>
        <w:tab w:val="left" w:pos="9129"/>
      </w:tabs>
    </w:pPr>
  </w:p>
  <w:p w14:paraId="39C366A0" w14:textId="2569FF28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4860BA">
      <w:t>Date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34F3" w14:textId="77777777" w:rsidR="00CB52AF" w:rsidRPr="00CB52AF" w:rsidRDefault="00CB52AF" w:rsidP="00830EBD">
    <w:pPr>
      <w:pStyle w:val="Ytunnisteentyyli"/>
      <w:tabs>
        <w:tab w:val="left" w:pos="5216"/>
        <w:tab w:val="left" w:pos="9129"/>
      </w:tabs>
    </w:pPr>
    <w:r>
      <w:t>Etunimi Sukunimi</w:t>
    </w:r>
    <w:r>
      <w:tab/>
      <w:t>Asiakirjan tyyppi</w:t>
    </w:r>
    <w:r>
      <w:tab/>
    </w:r>
    <w:r w:rsidRPr="00CB52AF">
      <w:rPr>
        <w:bCs/>
      </w:rPr>
      <w:fldChar w:fldCharType="begin"/>
    </w:r>
    <w:r w:rsidRPr="00CB52AF">
      <w:rPr>
        <w:bCs/>
      </w:rPr>
      <w:instrText>PAGE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 xml:space="preserve"> (</w:t>
    </w:r>
    <w:r w:rsidRPr="00CB52AF">
      <w:rPr>
        <w:bCs/>
      </w:rPr>
      <w:fldChar w:fldCharType="begin"/>
    </w:r>
    <w:r w:rsidRPr="00CB52AF">
      <w:rPr>
        <w:bCs/>
      </w:rPr>
      <w:instrText>NUMPAGES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>)</w:t>
    </w:r>
  </w:p>
  <w:p w14:paraId="49F51502" w14:textId="77777777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CB52AF">
      <w:t>Opintojakso / Opettajan nimi</w:t>
    </w:r>
  </w:p>
  <w:p w14:paraId="5A33D98C" w14:textId="77777777" w:rsidR="00830EBD" w:rsidRPr="00E23C4D" w:rsidRDefault="00830EBD" w:rsidP="00830EBD">
    <w:pPr>
      <w:pStyle w:val="Ytunnisteentyyli"/>
      <w:tabs>
        <w:tab w:val="left" w:pos="5216"/>
        <w:tab w:val="left" w:pos="9129"/>
      </w:tabs>
    </w:pPr>
  </w:p>
  <w:p w14:paraId="122DB850" w14:textId="5785F204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5D73EA">
      <w:t>Date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7730">
    <w:abstractNumId w:val="7"/>
  </w:num>
  <w:num w:numId="2" w16cid:durableId="1324893093">
    <w:abstractNumId w:val="0"/>
  </w:num>
  <w:num w:numId="3" w16cid:durableId="1184173403">
    <w:abstractNumId w:val="6"/>
  </w:num>
  <w:num w:numId="4" w16cid:durableId="833422142">
    <w:abstractNumId w:val="2"/>
  </w:num>
  <w:num w:numId="5" w16cid:durableId="1259143772">
    <w:abstractNumId w:val="8"/>
  </w:num>
  <w:num w:numId="6" w16cid:durableId="949968477">
    <w:abstractNumId w:val="4"/>
  </w:num>
  <w:num w:numId="7" w16cid:durableId="1211109980">
    <w:abstractNumId w:val="1"/>
  </w:num>
  <w:num w:numId="8" w16cid:durableId="557588841">
    <w:abstractNumId w:val="3"/>
  </w:num>
  <w:num w:numId="9" w16cid:durableId="187631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500A"/>
    <w:rsid w:val="001C69D3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037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F6CB7"/>
    <w:rsid w:val="00432577"/>
    <w:rsid w:val="0043511F"/>
    <w:rsid w:val="00442E03"/>
    <w:rsid w:val="00463A21"/>
    <w:rsid w:val="00467DBB"/>
    <w:rsid w:val="00471DD4"/>
    <w:rsid w:val="00473786"/>
    <w:rsid w:val="004753BD"/>
    <w:rsid w:val="004860BA"/>
    <w:rsid w:val="00486DA7"/>
    <w:rsid w:val="0049603F"/>
    <w:rsid w:val="004A4822"/>
    <w:rsid w:val="004B7950"/>
    <w:rsid w:val="004C25C8"/>
    <w:rsid w:val="004C263C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D73EA"/>
    <w:rsid w:val="005E29F3"/>
    <w:rsid w:val="00602E12"/>
    <w:rsid w:val="006204F6"/>
    <w:rsid w:val="00620CCD"/>
    <w:rsid w:val="0062396C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1388"/>
    <w:rsid w:val="00A43EB1"/>
    <w:rsid w:val="00A47529"/>
    <w:rsid w:val="00A6782A"/>
    <w:rsid w:val="00A77DE4"/>
    <w:rsid w:val="00A822B2"/>
    <w:rsid w:val="00A9138C"/>
    <w:rsid w:val="00A94A6E"/>
    <w:rsid w:val="00AD7FA2"/>
    <w:rsid w:val="00AE2DCA"/>
    <w:rsid w:val="00AF1227"/>
    <w:rsid w:val="00AF61ED"/>
    <w:rsid w:val="00AF6540"/>
    <w:rsid w:val="00B03819"/>
    <w:rsid w:val="00B141A9"/>
    <w:rsid w:val="00B22AA6"/>
    <w:rsid w:val="00B27964"/>
    <w:rsid w:val="00B45A21"/>
    <w:rsid w:val="00B45C88"/>
    <w:rsid w:val="00B53B0B"/>
    <w:rsid w:val="00B53EF8"/>
    <w:rsid w:val="00B6030B"/>
    <w:rsid w:val="00B6313D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638F9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866AC"/>
    <w:rsid w:val="00D97009"/>
    <w:rsid w:val="00D97023"/>
    <w:rsid w:val="00D972D7"/>
    <w:rsid w:val="00DA5B11"/>
    <w:rsid w:val="00DB0FBE"/>
    <w:rsid w:val="00DC75B7"/>
    <w:rsid w:val="00DE7C0B"/>
    <w:rsid w:val="00DF1DE2"/>
    <w:rsid w:val="00DF4BFE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93F03"/>
    <w:rsid w:val="00FC19A1"/>
    <w:rsid w:val="00FD0D2B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E23C4D"/>
    <w:pPr>
      <w:ind w:left="26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laureauas.sharepoint.com/sites/Opiskelijaintranet/Jaetut%20asiakirjat/Dokumenttipohjat/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3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raporttipohja%20pitkä%20asiakirja</Template>
  <TotalTime>0</TotalTime>
  <Pages>3</Pages>
  <Words>158</Words>
  <Characters>1284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2024-08-30T13:36:00Z</dcterms:created>
  <dcterms:modified xsi:type="dcterms:W3CDTF">2024-08-30T13:36:00Z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