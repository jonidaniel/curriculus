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5656" w14:textId="37412BC2" w:rsidR="00BB4608" w:rsidRPr="00CB52AF" w:rsidRDefault="00AD4D53" w:rsidP="00BB4608">
      <w:pPr>
        <w:pStyle w:val="Ytunnisteentyyli"/>
      </w:pPr>
      <w:r>
        <w:t>Mäkinen Joni</w:t>
      </w:r>
      <w:r>
        <w:tab/>
      </w:r>
      <w:r w:rsidR="00BB4608">
        <w:tab/>
      </w:r>
      <w:r w:rsidR="00BB4608">
        <w:tab/>
      </w:r>
      <w:r w:rsidR="00BB4608">
        <w:tab/>
      </w:r>
      <w:r>
        <w:rPr>
          <w:b/>
          <w:bCs/>
        </w:rPr>
        <w:t>Projektiraportti</w:t>
      </w:r>
    </w:p>
    <w:p w14:paraId="10D7FD8F" w14:textId="3F3CA640" w:rsidR="00BB4608" w:rsidRDefault="00AD4D53" w:rsidP="00BB4608">
      <w:pPr>
        <w:pStyle w:val="Ytunnisteentyyli"/>
      </w:pPr>
      <w:r>
        <w:tab/>
      </w:r>
      <w:r>
        <w:tab/>
      </w:r>
      <w:r w:rsidR="00BB4608">
        <w:tab/>
      </w:r>
      <w:r w:rsidR="00BB4608">
        <w:tab/>
      </w:r>
      <w:r>
        <w:t>10.3.2025</w:t>
      </w:r>
    </w:p>
    <w:p w14:paraId="49270208" w14:textId="78706465" w:rsidR="00BB4608" w:rsidRDefault="00BB4608" w:rsidP="00BB4608">
      <w:pPr>
        <w:pStyle w:val="Ytunnisteentyyli"/>
      </w:pPr>
      <w:r>
        <w:tab/>
      </w:r>
      <w:r>
        <w:tab/>
      </w:r>
      <w:r>
        <w:tab/>
      </w:r>
      <w:r>
        <w:tab/>
      </w:r>
      <w:r w:rsidR="00AD4D53">
        <w:t>Web-sovellusten kehittäminen JavaScriptillä</w:t>
      </w:r>
    </w:p>
    <w:p w14:paraId="7885D7C0" w14:textId="2AC386DF" w:rsidR="00BB4608" w:rsidRPr="00E23C4D" w:rsidRDefault="00BB4608" w:rsidP="00BB4608">
      <w:pPr>
        <w:pStyle w:val="Ytunnisteentyyli"/>
      </w:pPr>
      <w:r>
        <w:t>Laurea-ammattikorkeakoulu</w:t>
      </w:r>
      <w:r>
        <w:tab/>
      </w:r>
      <w:r>
        <w:tab/>
      </w:r>
      <w:r>
        <w:tab/>
      </w:r>
      <w:r w:rsidR="00AD4D53">
        <w:t>Stenberg Mika</w:t>
      </w:r>
    </w:p>
    <w:p w14:paraId="41B2E1B4" w14:textId="77777777" w:rsidR="00BB4608" w:rsidRDefault="00BB4608" w:rsidP="00BB4608">
      <w:pPr>
        <w:pStyle w:val="Ytunnisteentyyli"/>
      </w:pPr>
    </w:p>
    <w:p w14:paraId="06898119" w14:textId="77777777" w:rsidR="00BB4608" w:rsidRDefault="00BB4608" w:rsidP="00BB4608">
      <w:pPr>
        <w:pStyle w:val="Ytunnisteentyyli"/>
      </w:pPr>
    </w:p>
    <w:p w14:paraId="642A533A" w14:textId="77777777" w:rsidR="00BB4608" w:rsidRDefault="00BB4608" w:rsidP="00BB4608">
      <w:pPr>
        <w:pStyle w:val="Ytunnisteentyyli"/>
      </w:pPr>
    </w:p>
    <w:p w14:paraId="46C7CC49" w14:textId="77777777" w:rsidR="00BB4608" w:rsidRDefault="00BB4608" w:rsidP="00BB4608">
      <w:pPr>
        <w:pStyle w:val="Ytunnisteentyyli"/>
      </w:pPr>
    </w:p>
    <w:p w14:paraId="79F4DBCA" w14:textId="77777777" w:rsidR="00E23C4D" w:rsidRDefault="00E23C4D" w:rsidP="00E23C4D">
      <w:pPr>
        <w:pStyle w:val="Ytunnisteentyyli"/>
      </w:pPr>
    </w:p>
    <w:p w14:paraId="41A0DB54" w14:textId="77777777" w:rsidR="00E23C4D" w:rsidRDefault="00E23C4D" w:rsidP="00E23C4D">
      <w:pPr>
        <w:pStyle w:val="Ytunnisteentyyli"/>
      </w:pPr>
    </w:p>
    <w:p w14:paraId="530B0499" w14:textId="77777777" w:rsidR="00E23C4D" w:rsidRDefault="00E23C4D" w:rsidP="00E23C4D">
      <w:pPr>
        <w:pStyle w:val="Ytunnisteentyyli"/>
      </w:pPr>
    </w:p>
    <w:p w14:paraId="68BC4EAD" w14:textId="77777777" w:rsidR="00E23C4D" w:rsidRDefault="00E23C4D" w:rsidP="00E23C4D">
      <w:pPr>
        <w:pStyle w:val="Ytunnisteentyyli"/>
      </w:pPr>
    </w:p>
    <w:p w14:paraId="1B232EAC" w14:textId="77777777" w:rsidR="00E23C4D" w:rsidRDefault="00E23C4D" w:rsidP="00E23C4D">
      <w:pPr>
        <w:pStyle w:val="Ytunnisteentyyli"/>
      </w:pPr>
    </w:p>
    <w:p w14:paraId="2FC23E93" w14:textId="77777777" w:rsidR="00E23C4D" w:rsidRDefault="00E23C4D" w:rsidP="00E23C4D">
      <w:pPr>
        <w:pStyle w:val="Ytunnisteentyyli"/>
      </w:pPr>
    </w:p>
    <w:p w14:paraId="49E748D2" w14:textId="77777777" w:rsidR="00E23C4D" w:rsidRDefault="00E23C4D" w:rsidP="00E23C4D">
      <w:pPr>
        <w:pStyle w:val="Ytunnisteentyyli"/>
      </w:pPr>
    </w:p>
    <w:p w14:paraId="48E17BB4" w14:textId="77777777" w:rsidR="00E23C4D" w:rsidRDefault="00E23C4D" w:rsidP="00E23C4D">
      <w:pPr>
        <w:pStyle w:val="Ytunnisteentyyli"/>
      </w:pPr>
    </w:p>
    <w:p w14:paraId="0D5372F3" w14:textId="77777777" w:rsidR="00E23C4D" w:rsidRDefault="00E23C4D" w:rsidP="00E23C4D">
      <w:pPr>
        <w:pStyle w:val="Ytunnisteentyyli"/>
      </w:pPr>
    </w:p>
    <w:p w14:paraId="10FF6571" w14:textId="70ACEACF" w:rsidR="00AD4D53" w:rsidRPr="00AD4D53" w:rsidRDefault="00E23C4D" w:rsidP="00E23C4D">
      <w:pPr>
        <w:pStyle w:val="Ytunnisteentyyli"/>
        <w:rPr>
          <w:b/>
          <w:sz w:val="28"/>
          <w:szCs w:val="28"/>
        </w:rPr>
      </w:pPr>
      <w:r w:rsidRPr="00E23C4D">
        <w:rPr>
          <w:sz w:val="28"/>
          <w:szCs w:val="28"/>
        </w:rPr>
        <w:tab/>
      </w:r>
      <w:r w:rsidR="00AD4D53">
        <w:rPr>
          <w:b/>
          <w:sz w:val="28"/>
          <w:szCs w:val="28"/>
        </w:rPr>
        <w:t>Curriculus</w:t>
      </w:r>
    </w:p>
    <w:p w14:paraId="54EB88B6" w14:textId="77777777" w:rsidR="00DC75B7" w:rsidRDefault="00DC75B7" w:rsidP="00E23C4D">
      <w:pPr>
        <w:pStyle w:val="Ytunnisteentyyli"/>
      </w:pPr>
      <w:r>
        <w:br w:type="page"/>
      </w:r>
    </w:p>
    <w:p w14:paraId="6AE8907F" w14:textId="77777777" w:rsidR="000C3D76" w:rsidRPr="0034083B" w:rsidRDefault="000C3D76" w:rsidP="00885203">
      <w:pPr>
        <w:tabs>
          <w:tab w:val="left" w:pos="5550"/>
        </w:tabs>
        <w:spacing w:after="720"/>
      </w:pPr>
      <w:r w:rsidRPr="0034083B">
        <w:lastRenderedPageBreak/>
        <w:t>Sisällys</w:t>
      </w:r>
    </w:p>
    <w:p w14:paraId="7DD816AA" w14:textId="7FFC5450" w:rsidR="00883072" w:rsidRDefault="00CB52AF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192525824" w:history="1">
        <w:r w:rsidR="00883072" w:rsidRPr="008A75A5">
          <w:rPr>
            <w:rStyle w:val="Hyperlink"/>
            <w:noProof/>
          </w:rPr>
          <w:t>1</w:t>
        </w:r>
        <w:r w:rsidR="00883072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="00883072" w:rsidRPr="008A75A5">
          <w:rPr>
            <w:rStyle w:val="Hyperlink"/>
            <w:noProof/>
          </w:rPr>
          <w:t>Sovellukseni nimi ja kuvaus</w:t>
        </w:r>
        <w:r w:rsidR="00883072">
          <w:rPr>
            <w:noProof/>
            <w:webHidden/>
          </w:rPr>
          <w:tab/>
        </w:r>
        <w:r w:rsidR="00883072">
          <w:rPr>
            <w:noProof/>
            <w:webHidden/>
          </w:rPr>
          <w:fldChar w:fldCharType="begin"/>
        </w:r>
        <w:r w:rsidR="00883072">
          <w:rPr>
            <w:noProof/>
            <w:webHidden/>
          </w:rPr>
          <w:instrText xml:space="preserve"> PAGEREF _Toc192525824 \h </w:instrText>
        </w:r>
        <w:r w:rsidR="00883072">
          <w:rPr>
            <w:noProof/>
            <w:webHidden/>
          </w:rPr>
        </w:r>
        <w:r w:rsidR="00883072">
          <w:rPr>
            <w:noProof/>
            <w:webHidden/>
          </w:rPr>
          <w:fldChar w:fldCharType="separate"/>
        </w:r>
        <w:r w:rsidR="00883072">
          <w:rPr>
            <w:noProof/>
            <w:webHidden/>
          </w:rPr>
          <w:t>3</w:t>
        </w:r>
        <w:r w:rsidR="00883072">
          <w:rPr>
            <w:noProof/>
            <w:webHidden/>
          </w:rPr>
          <w:fldChar w:fldCharType="end"/>
        </w:r>
      </w:hyperlink>
    </w:p>
    <w:p w14:paraId="65EA854C" w14:textId="407BCDAB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5" w:history="1">
        <w:r w:rsidRPr="008A75A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Arvioni työstä ja osaamiseni kehittymisestä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089317" w14:textId="083279A7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6" w:history="1">
        <w:r w:rsidRPr="008A75A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Välipalautteeni opintojaksosta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FDB6E" w14:textId="5060FF01" w:rsidR="00883072" w:rsidRDefault="00883072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7" w:history="1">
        <w:r w:rsidRPr="008A75A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Linkit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91F164" w14:textId="045A090D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8" w:history="1">
        <w:r w:rsidRPr="008A75A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Verkkosovellus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E6487E" w14:textId="3B828799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29" w:history="1">
        <w:r w:rsidRPr="008A75A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7E855" w14:textId="7CA31DF9" w:rsidR="00883072" w:rsidRDefault="00883072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FI" w:eastAsia="en-GB"/>
          <w14:ligatures w14:val="standardContextual"/>
        </w:rPr>
      </w:pPr>
      <w:hyperlink w:anchor="_Toc192525830" w:history="1">
        <w:r w:rsidRPr="008A75A5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FI" w:eastAsia="en-GB"/>
            <w14:ligatures w14:val="standardContextual"/>
          </w:rPr>
          <w:tab/>
        </w:r>
        <w:r w:rsidRPr="008A75A5">
          <w:rPr>
            <w:rStyle w:val="Hyperlink"/>
            <w:noProof/>
          </w:rPr>
          <w:t>Videoesittely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_Toc192525830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BEC63" w14:textId="4718E78F" w:rsidR="00D728D8" w:rsidRDefault="00CB52AF" w:rsidP="00D728D8">
      <w:pPr>
        <w:tabs>
          <w:tab w:val="left" w:pos="5550"/>
        </w:tabs>
        <w:rPr>
          <w:b/>
          <w:lang w:val="en-US"/>
        </w:rPr>
      </w:pPr>
      <w:r>
        <w:rPr>
          <w:b/>
          <w:lang w:val="en-US"/>
        </w:rPr>
        <w:fldChar w:fldCharType="end"/>
      </w:r>
      <w:bookmarkStart w:id="0" w:name="_Toc26269501"/>
    </w:p>
    <w:p w14:paraId="09C87459" w14:textId="77777777" w:rsidR="00D728D8" w:rsidRDefault="00D728D8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6A2440C3" w14:textId="73C3E117" w:rsidR="001331ED" w:rsidRPr="0034083B" w:rsidRDefault="00B55BB2" w:rsidP="00D728D8">
      <w:pPr>
        <w:pStyle w:val="Heading1"/>
      </w:pPr>
      <w:bookmarkStart w:id="1" w:name="_Toc192525824"/>
      <w:bookmarkEnd w:id="0"/>
      <w:r>
        <w:lastRenderedPageBreak/>
        <w:t>Sovellukseni nimi ja kuvaus</w:t>
      </w:r>
      <w:bookmarkEnd w:id="1"/>
    </w:p>
    <w:p w14:paraId="1615FDBE" w14:textId="5FFB148D" w:rsidR="001B768B" w:rsidRDefault="00B55BB2" w:rsidP="00B55BB2">
      <w:pPr>
        <w:pStyle w:val="Normalsis"/>
      </w:pPr>
      <w:r>
        <w:t>Sovellukseni nimi on Curriculus. Curriculus on HTML:llä, CSS:llä ja JS:llä toteutettu verkkosovellus, joka on tarkoitettu Laurean tietojenkäsittelyopiskelijoiden käyttöön. Opiskelijat voivat tallentaa sovelluks</w:t>
      </w:r>
      <w:r w:rsidR="00B9165B">
        <w:t xml:space="preserve">essa </w:t>
      </w:r>
      <w:r>
        <w:t>tietoja omista opiskelusessioistaan, kuten sessioon kuluneen ajan, opintojakson, johon aika on käytetty, ja sessioon liittyviä erityisiä muistiinpanoja.</w:t>
      </w:r>
      <w:r w:rsidR="00B9165B">
        <w:t xml:space="preserve"> Tämän lisäksi opiskelija näkee jo aiemmin tallentamansa tiedot kronologisessa järjestyksessä. Tietoja voidaan myös suodattaa opintojakson perusteella. Sovellus hyödyntää käyttäjänsä selaimen paikallisvarastoa tietojen tallentamisessa.</w:t>
      </w:r>
    </w:p>
    <w:p w14:paraId="6CA0D60C" w14:textId="62D7762F" w:rsidR="00BA7863" w:rsidRPr="008E6802" w:rsidRDefault="00B55BB2" w:rsidP="00BA7863">
      <w:pPr>
        <w:pStyle w:val="Heading1"/>
      </w:pPr>
      <w:bookmarkStart w:id="2" w:name="_Toc192525825"/>
      <w:r>
        <w:t>Arvioni työstä ja osaamiseni kehittymisestä</w:t>
      </w:r>
      <w:bookmarkEnd w:id="2"/>
    </w:p>
    <w:p w14:paraId="714080F8" w14:textId="033583C0" w:rsidR="00BA7863" w:rsidRDefault="00B55BB2" w:rsidP="00E23C4D">
      <w:pPr>
        <w:pStyle w:val="Normalsis"/>
      </w:pPr>
      <w:r>
        <w:t xml:space="preserve">Mielestäni onnistuin toteuttamaan kaikki vaaditut toiminnallisuudet melko </w:t>
      </w:r>
      <w:r w:rsidR="00B9165B">
        <w:t xml:space="preserve">tehokkaasti ja </w:t>
      </w:r>
      <w:r>
        <w:t>tyylikkäästi. Parantamista olisi</w:t>
      </w:r>
      <w:r w:rsidR="00B9165B">
        <w:t xml:space="preserve"> ehkä</w:t>
      </w:r>
      <w:r>
        <w:t xml:space="preserve"> käyttöliittymän ulkoasun kanssa. </w:t>
      </w:r>
      <w:r w:rsidR="00B9165B">
        <w:t xml:space="preserve">Ulkoasu voisi olla ammattimaisemman ja viimeistellymmän näköinen. </w:t>
      </w:r>
      <w:r>
        <w:t>Sovelluksesta jäi puuttumaan sessioiden poistotoiminto.</w:t>
      </w:r>
      <w:r w:rsidR="00B9165B">
        <w:t xml:space="preserve"> Käyttäjän kirjautumisvaiheen (lisäksi yhteys tietokantaan) voisi kenties jonakin päivänä lisätä. Poistotoiminnon sekä kauniimman ulkoasun lisään vielä lähiviikkoina.</w:t>
      </w:r>
    </w:p>
    <w:p w14:paraId="5F20CAF2" w14:textId="2ED24BCE" w:rsidR="000B5931" w:rsidRPr="008E6802" w:rsidRDefault="00B55BB2" w:rsidP="00883072">
      <w:pPr>
        <w:pStyle w:val="Normalsis"/>
      </w:pPr>
      <w:r>
        <w:t xml:space="preserve">Koen, että olen oppinut </w:t>
      </w:r>
      <w:r w:rsidR="00B9165B">
        <w:t>selaimen paikallisvaraston</w:t>
      </w:r>
      <w:r>
        <w:t xml:space="preserve"> varmempaa ja monipuolisempaa käyttöä. Myös evästeet ovat tulleet tutummiksi. Näiden lisäksi olen saanut </w:t>
      </w:r>
      <w:r w:rsidR="00927D22">
        <w:t xml:space="preserve">arvokasta </w:t>
      </w:r>
      <w:r>
        <w:t xml:space="preserve">harjoitusta </w:t>
      </w:r>
      <w:r w:rsidR="00B9165B">
        <w:t xml:space="preserve">ylipäätään </w:t>
      </w:r>
      <w:r>
        <w:t>DOM-skriptauksessa tavallisesti</w:t>
      </w:r>
      <w:r w:rsidR="000B5931">
        <w:t xml:space="preserve"> käytettävissä mekaniikoissa ja tarpeellisissa funktioissa. Nyt ymmärrän laajemmin, kuinka JavaScriptiä voidaan hyödyntää verkkosivujen rakentamisessa.</w:t>
      </w:r>
      <w:r w:rsidR="00B9165B">
        <w:t xml:space="preserve"> Mikään sovelluksen toiminnallisuuksien toteuttamisessa käytettävistä tekniikoista ei jäänyt minulle epäselväksi.</w:t>
      </w:r>
      <w:r w:rsidR="00883072">
        <w:t xml:space="preserve"> </w:t>
      </w:r>
      <w:r w:rsidR="000B5931">
        <w:t>Antaisin itselleni pisteitä seuraavasti: 10/10 p</w:t>
      </w:r>
      <w:r w:rsidR="00883072">
        <w:t>.</w:t>
      </w:r>
    </w:p>
    <w:p w14:paraId="52A0989D" w14:textId="4A62E3F5" w:rsidR="00BA7863" w:rsidRPr="008E6802" w:rsidRDefault="00927D22" w:rsidP="00BA7863">
      <w:pPr>
        <w:pStyle w:val="Heading1"/>
      </w:pPr>
      <w:bookmarkStart w:id="3" w:name="_Toc192525826"/>
      <w:r>
        <w:t>Välip</w:t>
      </w:r>
      <w:r w:rsidR="00B55BB2">
        <w:t>alautteeni opintojaksosta</w:t>
      </w:r>
      <w:bookmarkEnd w:id="3"/>
    </w:p>
    <w:p w14:paraId="381548EB" w14:textId="73FDDCD7" w:rsidR="00927D22" w:rsidRDefault="000B5931" w:rsidP="00927D22">
      <w:pPr>
        <w:pStyle w:val="Normalsis"/>
      </w:pPr>
      <w:r>
        <w:t>Opintojakso o</w:t>
      </w:r>
      <w:r w:rsidR="00927D22">
        <w:t>n ollut</w:t>
      </w:r>
      <w:r>
        <w:t xml:space="preserve"> </w:t>
      </w:r>
      <w:r w:rsidR="00883072">
        <w:t xml:space="preserve">tähän mennessä </w:t>
      </w:r>
      <w:r>
        <w:t>mielenkiintoinen</w:t>
      </w:r>
      <w:r w:rsidR="00927D22">
        <w:t xml:space="preserve"> ja tarpeellinen</w:t>
      </w:r>
      <w:r>
        <w:t>. Sikäli</w:t>
      </w:r>
      <w:r w:rsidR="00927D22">
        <w:t>, kun</w:t>
      </w:r>
      <w:r>
        <w:t xml:space="preserve"> ol</w:t>
      </w:r>
      <w:r w:rsidR="00927D22">
        <w:t>e</w:t>
      </w:r>
      <w:r>
        <w:t xml:space="preserve">n JavaScriptiä jo opiskellut aiemmin, </w:t>
      </w:r>
      <w:r w:rsidR="00927D22">
        <w:t>olen pystynyt</w:t>
      </w:r>
      <w:r>
        <w:t xml:space="preserve"> tällä kertaa pureutumaan oppimisessani juuri niihin asioihin, jo</w:t>
      </w:r>
      <w:r w:rsidR="00927D22">
        <w:t>issa tiedän olevan parantamisen varaa.</w:t>
      </w:r>
    </w:p>
    <w:p w14:paraId="1A6F1FF6" w14:textId="3F6C5ADF" w:rsidR="00883072" w:rsidRDefault="00927D22" w:rsidP="00883072">
      <w:pPr>
        <w:pStyle w:val="Normalsis"/>
      </w:pPr>
      <w:r>
        <w:t>Arvostan rauhallista ja syväluotaavaa opetustyyliäsi. Ol</w:t>
      </w:r>
      <w:r w:rsidR="00883072">
        <w:t>en</w:t>
      </w:r>
      <w:r>
        <w:t xml:space="preserve"> toki toivonut, että olisimme voineet tarkastella joitakin asioita vieläkin tarkemmin, mutta samanaikaisesti ymmärrän, että se ei aina oppimisen eri vaiheissa olevien opiskelijoiden vuoksi ole mahdollista. </w:t>
      </w:r>
      <w:r w:rsidR="00883072">
        <w:t xml:space="preserve">Olen esittänyt </w:t>
      </w:r>
      <w:r>
        <w:t>kysymyksiä</w:t>
      </w:r>
      <w:r w:rsidR="00883072">
        <w:t xml:space="preserve"> </w:t>
      </w:r>
      <w:r>
        <w:t>ko</w:t>
      </w:r>
      <w:r w:rsidR="00883072">
        <w:t xml:space="preserve">kiessani </w:t>
      </w:r>
      <w:r>
        <w:t xml:space="preserve">tarvitsevani jostakin asiasta lisää tietoa (tai sinun mielipidettäsi/preferenssiäsi). </w:t>
      </w:r>
      <w:r w:rsidR="00883072">
        <w:t>Olet vastannut</w:t>
      </w:r>
      <w:r>
        <w:t xml:space="preserve"> kysymyksiini tarpeeksi kattavasti ja asiantuntevasti, ja </w:t>
      </w:r>
      <w:r w:rsidR="00883072">
        <w:t>olenkin saanut tähän mennessä kaiken tarvitsemani tiedon</w:t>
      </w:r>
      <w:r>
        <w:t>.</w:t>
      </w:r>
      <w:r w:rsidR="00883072">
        <w:t xml:space="preserve"> Erityisen hyödyllisenä pidän vastikään julkaisemaasi GitBook-tietopakettia.</w:t>
      </w:r>
    </w:p>
    <w:p w14:paraId="61D881B1" w14:textId="11E8BFA7" w:rsidR="00C15EC5" w:rsidRPr="008E6802" w:rsidRDefault="00B55BB2" w:rsidP="00C15EC5">
      <w:pPr>
        <w:pStyle w:val="Heading1"/>
      </w:pPr>
      <w:bookmarkStart w:id="4" w:name="_Toc192525827"/>
      <w:r>
        <w:t>Linkit</w:t>
      </w:r>
      <w:bookmarkEnd w:id="4"/>
    </w:p>
    <w:p w14:paraId="4A61C0B5" w14:textId="27035027" w:rsidR="00917915" w:rsidRDefault="00751A84" w:rsidP="00AD4D53">
      <w:pPr>
        <w:pStyle w:val="Normalsis"/>
      </w:pPr>
      <w:r>
        <w:t>T</w:t>
      </w:r>
      <w:r w:rsidR="00AD4D53">
        <w:t xml:space="preserve">ässä linkit </w:t>
      </w:r>
      <w:r w:rsidR="00B55BB2">
        <w:t>verkkosovellukseeni, sen repositorioon ja sovelluksen videoesittelyyn.</w:t>
      </w:r>
    </w:p>
    <w:p w14:paraId="232AC2BC" w14:textId="157F43B9" w:rsidR="00C15EC5" w:rsidRDefault="00B55BB2" w:rsidP="00C15EC5">
      <w:pPr>
        <w:pStyle w:val="Heading2"/>
      </w:pPr>
      <w:bookmarkStart w:id="5" w:name="_Toc192525828"/>
      <w:r>
        <w:lastRenderedPageBreak/>
        <w:t>Verkkosovellus</w:t>
      </w:r>
      <w:bookmarkEnd w:id="5"/>
    </w:p>
    <w:p w14:paraId="0A47090E" w14:textId="2CCF7D8F" w:rsidR="002B78B2" w:rsidRPr="00AD4D53" w:rsidRDefault="00AD4D53" w:rsidP="00AD4D53">
      <w:pPr>
        <w:pStyle w:val="Normalsis"/>
      </w:pPr>
      <w:r>
        <w:t>asd</w:t>
      </w:r>
    </w:p>
    <w:p w14:paraId="5BCE17A4" w14:textId="794B620E" w:rsidR="0053627F" w:rsidRDefault="00B55BB2" w:rsidP="00AD4D53">
      <w:pPr>
        <w:pStyle w:val="Heading2"/>
      </w:pPr>
      <w:bookmarkStart w:id="6" w:name="_Toc192525829"/>
      <w:r>
        <w:t>Repositorio</w:t>
      </w:r>
      <w:bookmarkEnd w:id="6"/>
    </w:p>
    <w:p w14:paraId="36C8FF32" w14:textId="3B96C251" w:rsidR="00AD4D53" w:rsidRPr="00AD4D53" w:rsidRDefault="00AD4D53" w:rsidP="00AD4D53">
      <w:pPr>
        <w:pStyle w:val="Normalsis"/>
      </w:pPr>
      <w:hyperlink r:id="rId11" w:history="1">
        <w:r w:rsidRPr="0095505D">
          <w:rPr>
            <w:rStyle w:val="Hyperlink"/>
          </w:rPr>
          <w:t>https://github.com/jonidaniel/curriculus</w:t>
        </w:r>
      </w:hyperlink>
    </w:p>
    <w:p w14:paraId="0C6DC2E0" w14:textId="37FB2D79" w:rsidR="0053627F" w:rsidRDefault="00B55BB2" w:rsidP="0053627F">
      <w:pPr>
        <w:pStyle w:val="Heading2"/>
      </w:pPr>
      <w:bookmarkStart w:id="7" w:name="_Toc192525830"/>
      <w:r>
        <w:t>Videoesittely</w:t>
      </w:r>
      <w:bookmarkEnd w:id="7"/>
    </w:p>
    <w:p w14:paraId="604EAF87" w14:textId="77E36E72" w:rsidR="002F61C2" w:rsidRDefault="002F61C2" w:rsidP="00AD4D53">
      <w:pPr>
        <w:pStyle w:val="Normalsis"/>
      </w:pPr>
      <w:hyperlink r:id="rId12" w:history="1">
        <w:r w:rsidRPr="0095505D">
          <w:rPr>
            <w:rStyle w:val="Hyperlink"/>
          </w:rPr>
          <w:t>https://youtu.be/UQANnl9McAE</w:t>
        </w:r>
      </w:hyperlink>
    </w:p>
    <w:sectPr w:rsidR="002F61C2" w:rsidSect="00D728D8">
      <w:headerReference w:type="default" r:id="rId13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698DA" w14:textId="77777777" w:rsidR="008B5B5E" w:rsidRDefault="008B5B5E" w:rsidP="002C3FB0">
      <w:r>
        <w:separator/>
      </w:r>
    </w:p>
  </w:endnote>
  <w:endnote w:type="continuationSeparator" w:id="0">
    <w:p w14:paraId="6604D822" w14:textId="77777777" w:rsidR="008B5B5E" w:rsidRDefault="008B5B5E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61FE4" w14:textId="77777777" w:rsidR="008B5B5E" w:rsidRDefault="008B5B5E" w:rsidP="002C3FB0">
      <w:r>
        <w:separator/>
      </w:r>
    </w:p>
  </w:footnote>
  <w:footnote w:type="continuationSeparator" w:id="0">
    <w:p w14:paraId="57D8960D" w14:textId="77777777" w:rsidR="008B5B5E" w:rsidRDefault="008B5B5E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F5AA8" w14:textId="066ADBEF" w:rsidR="00D728D8" w:rsidRDefault="00B55BB2" w:rsidP="00D728D8">
    <w:pPr>
      <w:pStyle w:val="Ytunnisteentyyli"/>
      <w:tabs>
        <w:tab w:val="left" w:pos="5216"/>
        <w:tab w:val="left" w:pos="9129"/>
      </w:tabs>
    </w:pPr>
    <w:r>
      <w:t>Mäkinen Joni</w:t>
    </w:r>
    <w:r w:rsidR="00D728D8">
      <w:tab/>
    </w:r>
    <w:r>
      <w:rPr>
        <w:b/>
      </w:rPr>
      <w:t>Projektiraportti</w:t>
    </w:r>
    <w:r w:rsidR="00D728D8">
      <w:rPr>
        <w:b/>
      </w:rPr>
      <w:tab/>
    </w:r>
    <w:r w:rsidR="00D728D8" w:rsidRPr="00BB4608">
      <w:fldChar w:fldCharType="begin"/>
    </w:r>
    <w:r w:rsidR="00D728D8" w:rsidRPr="00BB4608">
      <w:instrText>PAGE  \* Arabic  \* MERGEFORMAT</w:instrText>
    </w:r>
    <w:r w:rsidR="00D728D8" w:rsidRPr="00BB4608">
      <w:fldChar w:fldCharType="separate"/>
    </w:r>
    <w:r w:rsidR="00D728D8">
      <w:t>2</w:t>
    </w:r>
    <w:r w:rsidR="00D728D8" w:rsidRPr="00BB4608">
      <w:fldChar w:fldCharType="end"/>
    </w:r>
    <w:r w:rsidR="00D728D8" w:rsidRPr="00BB4608">
      <w:t xml:space="preserve"> (</w:t>
    </w:r>
    <w:fldSimple w:instr="NUMPAGES  \* Arabic  \* MERGEFORMAT">
      <w:r w:rsidR="00D728D8">
        <w:t>13</w:t>
      </w:r>
    </w:fldSimple>
    <w:r w:rsidR="00D728D8" w:rsidRPr="00BB4608">
      <w:t>)</w:t>
    </w:r>
  </w:p>
  <w:p w14:paraId="7385A1F0" w14:textId="6918EAB2" w:rsidR="00D728D8" w:rsidRDefault="00D728D8" w:rsidP="00D728D8">
    <w:pPr>
      <w:pStyle w:val="Ytunnisteentyyli"/>
      <w:tabs>
        <w:tab w:val="left" w:pos="5216"/>
        <w:tab w:val="left" w:pos="9129"/>
      </w:tabs>
    </w:pPr>
    <w:r>
      <w:tab/>
    </w:r>
    <w:r w:rsidR="00B55BB2">
      <w:t>10.3.2025</w:t>
    </w:r>
  </w:p>
  <w:p w14:paraId="68A27C41" w14:textId="0C5981DF" w:rsidR="00D728D8" w:rsidRPr="00E23C4D" w:rsidRDefault="00D728D8" w:rsidP="00D728D8">
    <w:pPr>
      <w:pStyle w:val="Ytunnisteentyyli"/>
      <w:tabs>
        <w:tab w:val="left" w:pos="5216"/>
        <w:tab w:val="left" w:pos="9129"/>
      </w:tabs>
    </w:pPr>
    <w:r>
      <w:tab/>
    </w:r>
    <w:r w:rsidR="00B55BB2">
      <w:t>Web-sovellusten kehittäminen JavaScriptillä</w:t>
    </w:r>
  </w:p>
  <w:p w14:paraId="3C85C46C" w14:textId="282BFC3B" w:rsidR="00D728D8" w:rsidRDefault="00D728D8" w:rsidP="00D728D8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B55BB2">
      <w:t>Stenberg Mika</w:t>
    </w:r>
  </w:p>
  <w:p w14:paraId="72CD31E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450086D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4041E629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8DDA45BE"/>
    <w:lvl w:ilvl="0" w:tplc="040B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81881">
    <w:abstractNumId w:val="7"/>
  </w:num>
  <w:num w:numId="2" w16cid:durableId="501118029">
    <w:abstractNumId w:val="0"/>
  </w:num>
  <w:num w:numId="3" w16cid:durableId="1801340915">
    <w:abstractNumId w:val="6"/>
  </w:num>
  <w:num w:numId="4" w16cid:durableId="1455828589">
    <w:abstractNumId w:val="2"/>
  </w:num>
  <w:num w:numId="5" w16cid:durableId="1864125264">
    <w:abstractNumId w:val="8"/>
  </w:num>
  <w:num w:numId="6" w16cid:durableId="333604780">
    <w:abstractNumId w:val="4"/>
  </w:num>
  <w:num w:numId="7" w16cid:durableId="1571424887">
    <w:abstractNumId w:val="1"/>
  </w:num>
  <w:num w:numId="8" w16cid:durableId="1373650764">
    <w:abstractNumId w:val="3"/>
  </w:num>
  <w:num w:numId="9" w16cid:durableId="298807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2B"/>
    <w:rsid w:val="000038EB"/>
    <w:rsid w:val="00013053"/>
    <w:rsid w:val="00016A4A"/>
    <w:rsid w:val="0002038C"/>
    <w:rsid w:val="00021CCB"/>
    <w:rsid w:val="00051780"/>
    <w:rsid w:val="00064317"/>
    <w:rsid w:val="00086D87"/>
    <w:rsid w:val="000A2DD6"/>
    <w:rsid w:val="000B5931"/>
    <w:rsid w:val="000C0F03"/>
    <w:rsid w:val="000C2F28"/>
    <w:rsid w:val="000C3D76"/>
    <w:rsid w:val="000C56C2"/>
    <w:rsid w:val="000D6DA5"/>
    <w:rsid w:val="000D7926"/>
    <w:rsid w:val="00100A82"/>
    <w:rsid w:val="00104C61"/>
    <w:rsid w:val="001215BF"/>
    <w:rsid w:val="001223CC"/>
    <w:rsid w:val="001331ED"/>
    <w:rsid w:val="00134B76"/>
    <w:rsid w:val="00137ED2"/>
    <w:rsid w:val="0014265D"/>
    <w:rsid w:val="00156306"/>
    <w:rsid w:val="00161C50"/>
    <w:rsid w:val="00164FEA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E31CD"/>
    <w:rsid w:val="001F45B7"/>
    <w:rsid w:val="00210050"/>
    <w:rsid w:val="00217E1F"/>
    <w:rsid w:val="002215B3"/>
    <w:rsid w:val="00223B2B"/>
    <w:rsid w:val="00230F49"/>
    <w:rsid w:val="002311B8"/>
    <w:rsid w:val="0024335D"/>
    <w:rsid w:val="00250163"/>
    <w:rsid w:val="00252F33"/>
    <w:rsid w:val="00257898"/>
    <w:rsid w:val="0026007B"/>
    <w:rsid w:val="00282C80"/>
    <w:rsid w:val="00286A5D"/>
    <w:rsid w:val="002A34AF"/>
    <w:rsid w:val="002A34B9"/>
    <w:rsid w:val="002A472E"/>
    <w:rsid w:val="002B78B2"/>
    <w:rsid w:val="002C3FB0"/>
    <w:rsid w:val="002C7398"/>
    <w:rsid w:val="002D02C1"/>
    <w:rsid w:val="002E1817"/>
    <w:rsid w:val="002F1046"/>
    <w:rsid w:val="002F48D1"/>
    <w:rsid w:val="002F61C2"/>
    <w:rsid w:val="00322929"/>
    <w:rsid w:val="00334211"/>
    <w:rsid w:val="00337D8C"/>
    <w:rsid w:val="0034083B"/>
    <w:rsid w:val="00341875"/>
    <w:rsid w:val="00346301"/>
    <w:rsid w:val="00362695"/>
    <w:rsid w:val="00383102"/>
    <w:rsid w:val="0039354E"/>
    <w:rsid w:val="003A58BB"/>
    <w:rsid w:val="003B116D"/>
    <w:rsid w:val="003B1E1C"/>
    <w:rsid w:val="003D370E"/>
    <w:rsid w:val="003E2D20"/>
    <w:rsid w:val="003E73F2"/>
    <w:rsid w:val="00432577"/>
    <w:rsid w:val="00442E03"/>
    <w:rsid w:val="00463A21"/>
    <w:rsid w:val="00471DD4"/>
    <w:rsid w:val="00473786"/>
    <w:rsid w:val="004753BD"/>
    <w:rsid w:val="004866A7"/>
    <w:rsid w:val="00486DA7"/>
    <w:rsid w:val="004A4822"/>
    <w:rsid w:val="004B7950"/>
    <w:rsid w:val="004C25C8"/>
    <w:rsid w:val="004C4081"/>
    <w:rsid w:val="004D0FF6"/>
    <w:rsid w:val="004E0CD3"/>
    <w:rsid w:val="005101DC"/>
    <w:rsid w:val="00515B95"/>
    <w:rsid w:val="005170FD"/>
    <w:rsid w:val="0053023C"/>
    <w:rsid w:val="00531555"/>
    <w:rsid w:val="005357E8"/>
    <w:rsid w:val="0053627F"/>
    <w:rsid w:val="00566A60"/>
    <w:rsid w:val="00575ACA"/>
    <w:rsid w:val="0058400A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5F5635"/>
    <w:rsid w:val="00602E12"/>
    <w:rsid w:val="006204F6"/>
    <w:rsid w:val="00625A90"/>
    <w:rsid w:val="006352EC"/>
    <w:rsid w:val="00642352"/>
    <w:rsid w:val="006506AD"/>
    <w:rsid w:val="00653245"/>
    <w:rsid w:val="0066365E"/>
    <w:rsid w:val="00694F96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A72A2"/>
    <w:rsid w:val="007C335D"/>
    <w:rsid w:val="00812C8A"/>
    <w:rsid w:val="00821A37"/>
    <w:rsid w:val="00830EBD"/>
    <w:rsid w:val="0083597E"/>
    <w:rsid w:val="00836A48"/>
    <w:rsid w:val="00852768"/>
    <w:rsid w:val="00873F37"/>
    <w:rsid w:val="008758B1"/>
    <w:rsid w:val="00883072"/>
    <w:rsid w:val="00885203"/>
    <w:rsid w:val="00893C31"/>
    <w:rsid w:val="008B5B5E"/>
    <w:rsid w:val="008C421F"/>
    <w:rsid w:val="008E6802"/>
    <w:rsid w:val="008F1762"/>
    <w:rsid w:val="00900913"/>
    <w:rsid w:val="00913A81"/>
    <w:rsid w:val="00917915"/>
    <w:rsid w:val="0092294E"/>
    <w:rsid w:val="00927D22"/>
    <w:rsid w:val="0093441A"/>
    <w:rsid w:val="00937A61"/>
    <w:rsid w:val="00962008"/>
    <w:rsid w:val="00986CB5"/>
    <w:rsid w:val="009900E2"/>
    <w:rsid w:val="00994720"/>
    <w:rsid w:val="009C127C"/>
    <w:rsid w:val="009E32EA"/>
    <w:rsid w:val="009E3EB4"/>
    <w:rsid w:val="00A01938"/>
    <w:rsid w:val="00A05625"/>
    <w:rsid w:val="00A068C0"/>
    <w:rsid w:val="00A15971"/>
    <w:rsid w:val="00A1647A"/>
    <w:rsid w:val="00A23D61"/>
    <w:rsid w:val="00A3479E"/>
    <w:rsid w:val="00A42DFB"/>
    <w:rsid w:val="00A43EB1"/>
    <w:rsid w:val="00A47529"/>
    <w:rsid w:val="00A60341"/>
    <w:rsid w:val="00A6782A"/>
    <w:rsid w:val="00A77DE4"/>
    <w:rsid w:val="00A822B2"/>
    <w:rsid w:val="00A9138C"/>
    <w:rsid w:val="00AD4D53"/>
    <w:rsid w:val="00AD7FA2"/>
    <w:rsid w:val="00AE2DCA"/>
    <w:rsid w:val="00AF1227"/>
    <w:rsid w:val="00AF61ED"/>
    <w:rsid w:val="00AF6540"/>
    <w:rsid w:val="00B03819"/>
    <w:rsid w:val="00B27964"/>
    <w:rsid w:val="00B45A21"/>
    <w:rsid w:val="00B45C88"/>
    <w:rsid w:val="00B53B0B"/>
    <w:rsid w:val="00B53EF8"/>
    <w:rsid w:val="00B55BB2"/>
    <w:rsid w:val="00B75F5A"/>
    <w:rsid w:val="00B76370"/>
    <w:rsid w:val="00B85645"/>
    <w:rsid w:val="00B9165B"/>
    <w:rsid w:val="00BA547C"/>
    <w:rsid w:val="00BA7863"/>
    <w:rsid w:val="00BB4608"/>
    <w:rsid w:val="00BC26C7"/>
    <w:rsid w:val="00BC58BF"/>
    <w:rsid w:val="00BF56EB"/>
    <w:rsid w:val="00BF5D75"/>
    <w:rsid w:val="00C010F2"/>
    <w:rsid w:val="00C027E0"/>
    <w:rsid w:val="00C05F0B"/>
    <w:rsid w:val="00C11DF2"/>
    <w:rsid w:val="00C15EC5"/>
    <w:rsid w:val="00C4443B"/>
    <w:rsid w:val="00C80C86"/>
    <w:rsid w:val="00CB52AF"/>
    <w:rsid w:val="00CC75D2"/>
    <w:rsid w:val="00CF3EC3"/>
    <w:rsid w:val="00D15A6F"/>
    <w:rsid w:val="00D277D8"/>
    <w:rsid w:val="00D478A7"/>
    <w:rsid w:val="00D51F87"/>
    <w:rsid w:val="00D722ED"/>
    <w:rsid w:val="00D728D8"/>
    <w:rsid w:val="00D75AE9"/>
    <w:rsid w:val="00D75DDC"/>
    <w:rsid w:val="00D97009"/>
    <w:rsid w:val="00D972D7"/>
    <w:rsid w:val="00DA5B11"/>
    <w:rsid w:val="00DB0FBE"/>
    <w:rsid w:val="00DC75B7"/>
    <w:rsid w:val="00DE4261"/>
    <w:rsid w:val="00DE7C0B"/>
    <w:rsid w:val="00DF1DE2"/>
    <w:rsid w:val="00DF4BFE"/>
    <w:rsid w:val="00E23C4D"/>
    <w:rsid w:val="00E32CD5"/>
    <w:rsid w:val="00E8452C"/>
    <w:rsid w:val="00E86DB3"/>
    <w:rsid w:val="00EA6E22"/>
    <w:rsid w:val="00EA70BF"/>
    <w:rsid w:val="00EB4C07"/>
    <w:rsid w:val="00EB6164"/>
    <w:rsid w:val="00EB6697"/>
    <w:rsid w:val="00ED2CD8"/>
    <w:rsid w:val="00F13355"/>
    <w:rsid w:val="00F17776"/>
    <w:rsid w:val="00F22ACF"/>
    <w:rsid w:val="00F5660A"/>
    <w:rsid w:val="00F56D72"/>
    <w:rsid w:val="00F60A4F"/>
    <w:rsid w:val="00F60E06"/>
    <w:rsid w:val="00F6245D"/>
    <w:rsid w:val="00F93F03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E96F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B4C07"/>
    <w:pPr>
      <w:spacing w:after="200"/>
      <w:ind w:left="1304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EB4C07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BB4608"/>
    <w:pPr>
      <w:spacing w:line="336" w:lineRule="auto"/>
      <w:ind w:left="130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AD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UQANnl9McA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jonidaniel/curriculu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haik\OneDrive%20-%20Laurea-ammattikorkeakoulu\A_Ty&#246;t\2024_2025\Yleiset\Asiakirjamallit\uusi_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6" ma:contentTypeDescription="Luo uusi asiakirja." ma:contentTypeScope="" ma:versionID="b74c18d7812ae10b4fc256135d6f111a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de3bcc1260c752bd654308bc2a44ef3d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  <UserInfo>
        <DisplayName>Veera Orava</DisplayName>
        <AccountId>3636</AccountId>
        <AccountType/>
      </UserInfo>
      <UserInfo>
        <DisplayName>Pinja Mäkinen</DisplayName>
        <AccountId>13521</AccountId>
        <AccountType/>
      </UserInfo>
      <UserInfo>
        <DisplayName>Jarkko Jokinen</DisplayName>
        <AccountId>14830</AccountId>
        <AccountType/>
      </UserInfo>
      <UserInfo>
        <DisplayName>Sofia Ojala</DisplayName>
        <AccountId>5292</AccountId>
        <AccountType/>
      </UserInfo>
      <UserInfo>
        <DisplayName>Ella Lamminaho</DisplayName>
        <AccountId>6000</AccountId>
        <AccountType/>
      </UserInfo>
      <UserInfo>
        <DisplayName>Janet Mukkala</DisplayName>
        <AccountId>5242</AccountId>
        <AccountType/>
      </UserInfo>
      <UserInfo>
        <DisplayName>Arezo Rabani</DisplayName>
        <AccountId>19500</AccountId>
        <AccountType/>
      </UserInfo>
      <UserInfo>
        <DisplayName>Majid Alshujairi</DisplayName>
        <AccountId>22372</AccountId>
        <AccountType/>
      </UserInfo>
      <UserInfo>
        <DisplayName>Asiya Nooh Mohamed</DisplayName>
        <AccountId>22110</AccountId>
        <AccountType/>
      </UserInfo>
      <UserInfo>
        <DisplayName>Aino Lehto</DisplayName>
        <AccountId>14591</AccountId>
        <AccountType/>
      </UserInfo>
      <UserInfo>
        <DisplayName>Donna Laukka</DisplayName>
        <AccountId>13454</AccountId>
        <AccountType/>
      </UserInfo>
      <UserInfo>
        <DisplayName>Auri Korhonen</DisplayName>
        <AccountId>20466</AccountId>
        <AccountType/>
      </UserInfo>
      <UserInfo>
        <DisplayName>Khadra Mahamoud</DisplayName>
        <AccountId>22339</AccountId>
        <AccountType/>
      </UserInfo>
      <UserInfo>
        <DisplayName>Tuuli Paronen</DisplayName>
        <AccountId>21049</AccountId>
        <AccountType/>
      </UserInfo>
      <UserInfo>
        <DisplayName>Katja Suomalainen</DisplayName>
        <AccountId>21709</AccountId>
        <AccountType/>
      </UserInfo>
      <UserInfo>
        <DisplayName>Tea Valokorpi</DisplayName>
        <AccountId>22151</AccountId>
        <AccountType/>
      </UserInfo>
      <UserInfo>
        <DisplayName>Elisa Yliriesto</DisplayName>
        <AccountId>21962</AccountId>
        <AccountType/>
      </UserInfo>
      <UserInfo>
        <DisplayName>Emily Green</DisplayName>
        <AccountId>22307</AccountId>
        <AccountType/>
      </UserInfo>
      <UserInfo>
        <DisplayName>Tiia Kallio</DisplayName>
        <AccountId>21589</AccountId>
        <AccountType/>
      </UserInfo>
      <UserInfo>
        <DisplayName>Charlotta Takkula</DisplayName>
        <AccountId>21055</AccountId>
        <AccountType/>
      </UserInfo>
      <UserInfo>
        <DisplayName>Oona Niemi</DisplayName>
        <AccountId>22215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C1D93-63DF-44AA-875F-0CF4DAC5B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C:\Users\eevhaik\OneDrive - Laurea-ammattikorkeakoulu\A_Työt\2024_2025\Yleiset\Asiakirjamallit\uusi_raporttipohja pitkä asiakirja.dotx</Template>
  <TotalTime>0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2024-10-08T14:07:00Z</dcterms:created>
  <dcterms:modified xsi:type="dcterms:W3CDTF">2025-03-10T18:09:00Z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